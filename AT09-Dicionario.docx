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51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B03E5B" w:rsidRPr="00B03E5B" w14:paraId="310EDD86" w14:textId="77777777" w:rsidTr="009D35F8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47721130" w:rsidR="00B03E5B" w:rsidRPr="00B03E5B" w:rsidRDefault="0017360A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CLIENTES</w:t>
            </w:r>
          </w:p>
        </w:tc>
      </w:tr>
      <w:tr w:rsidR="00B03E5B" w:rsidRPr="00B03E5B" w14:paraId="0CE097A8" w14:textId="77777777" w:rsidTr="009D35F8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73A2270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17360A">
              <w:rPr>
                <w:rFonts w:ascii="Aptos Narrow" w:hAnsi="Aptos Narrow"/>
                <w:color w:val="000000"/>
                <w:sz w:val="22"/>
                <w:szCs w:val="22"/>
              </w:rPr>
              <w:t>Esta tabela tem informações do cliente</w:t>
            </w:r>
          </w:p>
        </w:tc>
      </w:tr>
      <w:tr w:rsidR="00B03E5B" w:rsidRPr="00B03E5B" w14:paraId="47487EB5" w14:textId="77777777" w:rsidTr="009D35F8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06C85182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17360A">
              <w:rPr>
                <w:rFonts w:ascii="Aptos Narrow" w:hAnsi="Aptos Narrow"/>
                <w:color w:val="000000"/>
                <w:sz w:val="22"/>
                <w:szCs w:val="22"/>
              </w:rPr>
              <w:t>Não tem nenhuma observação</w:t>
            </w:r>
          </w:p>
        </w:tc>
      </w:tr>
      <w:tr w:rsidR="00B03E5B" w:rsidRPr="00B03E5B" w14:paraId="64A47201" w14:textId="77777777" w:rsidTr="009D35F8">
        <w:trPr>
          <w:trHeight w:val="288"/>
        </w:trPr>
        <w:tc>
          <w:tcPr>
            <w:tcW w:w="10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9D35F8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9D35F8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21B9B00B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D3606E">
              <w:rPr>
                <w:rFonts w:ascii="Aptos Narrow" w:hAnsi="Aptos Narrow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7A491555" w:rsidR="00B03E5B" w:rsidRPr="00B03E5B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de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45A07CCF" w:rsidR="00B03E5B" w:rsidRPr="00B03E5B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4FA48ABE" w:rsidR="00B03E5B" w:rsidRPr="00B03E5B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PK// ID // NN</w:t>
            </w:r>
          </w:p>
        </w:tc>
      </w:tr>
      <w:tr w:rsidR="000728BD" w:rsidRPr="00B03E5B" w14:paraId="34A35D66" w14:textId="77777777" w:rsidTr="009D35F8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2BEFE376" w:rsidR="000728BD" w:rsidRPr="00B03E5B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4BA79FD9" w:rsidR="000728BD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1FB14918" w:rsidR="000728BD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273BE71D" w:rsidR="000728BD" w:rsidRPr="00B03E5B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5951F77C" w:rsidR="000728BD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7B809F37" w14:textId="77777777" w:rsidTr="009D35F8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4531A16C" w:rsidR="006B331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3E24DBEA" w:rsidR="006B331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Email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7282048F" w:rsidR="006B331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74FD17CF" w:rsidR="006B331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772AC463" w:rsidR="006B331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NN // UQ</w:t>
            </w:r>
          </w:p>
        </w:tc>
      </w:tr>
      <w:tr w:rsidR="006B331E" w:rsidRPr="00B03E5B" w14:paraId="2B0F8A5A" w14:textId="77777777" w:rsidTr="009D35F8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06A84E7A" w:rsidR="006B331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cpf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4ECA0EB8" w:rsidR="006B331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CPF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61516FFD" w:rsidR="006B331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6104B7AD" w:rsidR="006B331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442F6D80" w:rsidR="006B331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 // UQ</w:t>
            </w:r>
          </w:p>
        </w:tc>
      </w:tr>
      <w:tr w:rsidR="006B331E" w:rsidRPr="00B03E5B" w14:paraId="127B9348" w14:textId="77777777" w:rsidTr="009D35F8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69555D2E" w:rsidR="006B331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098E6294" w:rsidR="006B331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Número de telefone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5943F648" w:rsidR="006B331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4E1991B0" w:rsidR="006B331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NN// UN</w:t>
            </w:r>
          </w:p>
        </w:tc>
      </w:tr>
      <w:tr w:rsidR="00D3606E" w:rsidRPr="00B03E5B" w14:paraId="33C915C7" w14:textId="77777777" w:rsidTr="009D35F8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E4FE6" w14:textId="289218EE" w:rsidR="00D3606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BF1A9" w14:textId="7694F37C" w:rsidR="00D3606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2C8B1" w14:textId="11C06213" w:rsidR="00D3606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2882" w14:textId="55F2DD45" w:rsidR="00D3606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0E6F5" w14:textId="116BF5BF" w:rsidR="00D3606E" w:rsidRDefault="00D3606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9D35F8" w:rsidRPr="00B03E5B" w14:paraId="25824AC3" w14:textId="77777777" w:rsidTr="009D35F8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9B0A6" w14:textId="4D251F5B" w:rsidR="009D35F8" w:rsidRDefault="009D35F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ABF1" w14:textId="2A20E812" w:rsidR="009D35F8" w:rsidRDefault="009D35F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 que o cliente mora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1C02" w14:textId="51A2E538" w:rsidR="009D35F8" w:rsidRDefault="009D35F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6624E" w14:textId="4FDF30C8" w:rsidR="009D35F8" w:rsidRDefault="009D35F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5FB30" w14:textId="20AC5DA4" w:rsidR="009D35F8" w:rsidRDefault="009D35F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9D35F8" w:rsidRPr="00B03E5B" w14:paraId="6D0F82CC" w14:textId="77777777" w:rsidTr="009D35F8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8A322" w14:textId="10F9AAEA" w:rsidR="009D35F8" w:rsidRDefault="009D35F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73601" w14:textId="75C07207" w:rsidR="009D35F8" w:rsidRDefault="009D35F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 em que o cliente mora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F985B" w14:textId="71C14ABC" w:rsidR="009D35F8" w:rsidRDefault="009D35F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CCA7" w14:textId="4EA08614" w:rsidR="009D35F8" w:rsidRDefault="009D35F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BE43A" w14:textId="0427FB2A" w:rsidR="009D35F8" w:rsidRDefault="009D35F8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2D734B33" w14:textId="341FD0CF" w:rsidR="00891ACF" w:rsidRDefault="00891ACF" w:rsidP="00D061F9">
      <w:pPr>
        <w:tabs>
          <w:tab w:val="left" w:pos="3273"/>
        </w:tabs>
      </w:pPr>
    </w:p>
    <w:p w14:paraId="439A5C62" w14:textId="77777777" w:rsidR="009D35F8" w:rsidRDefault="009D35F8" w:rsidP="00D061F9">
      <w:pPr>
        <w:tabs>
          <w:tab w:val="left" w:pos="3273"/>
        </w:tabs>
      </w:pPr>
    </w:p>
    <w:tbl>
      <w:tblPr>
        <w:tblW w:w="1051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9D35F8" w:rsidRPr="00B03E5B" w14:paraId="0D677E32" w14:textId="77777777" w:rsidTr="009D35F8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B24AD98" w14:textId="77777777" w:rsidR="009D35F8" w:rsidRPr="00B03E5B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A1FE" w14:textId="605FD205" w:rsidR="009D35F8" w:rsidRPr="00B03E5B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TELEFONES CLIENTES</w:t>
            </w:r>
          </w:p>
        </w:tc>
      </w:tr>
      <w:tr w:rsidR="009D35F8" w:rsidRPr="00B03E5B" w14:paraId="20BECF83" w14:textId="77777777" w:rsidTr="009D35F8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660ED73" w14:textId="77777777" w:rsidR="009D35F8" w:rsidRPr="00B03E5B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31D6" w14:textId="251DE1C6" w:rsidR="009D35F8" w:rsidRPr="00B03E5B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 tabela tem os telefones dos clientes</w:t>
            </w:r>
          </w:p>
        </w:tc>
      </w:tr>
      <w:tr w:rsidR="009D35F8" w:rsidRPr="00B03E5B" w14:paraId="0A221C8F" w14:textId="77777777" w:rsidTr="009D35F8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32B963A" w14:textId="77777777" w:rsidR="009D35F8" w:rsidRPr="00B03E5B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0D68" w14:textId="3DEEF2A2" w:rsidR="009D35F8" w:rsidRPr="00B03E5B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 tabela tem chave estrangeira da tabela CLIENTES</w:t>
            </w:r>
          </w:p>
        </w:tc>
      </w:tr>
      <w:tr w:rsidR="009D35F8" w:rsidRPr="00B03E5B" w14:paraId="11FC3C52" w14:textId="77777777" w:rsidTr="009D35F8">
        <w:trPr>
          <w:trHeight w:val="288"/>
        </w:trPr>
        <w:tc>
          <w:tcPr>
            <w:tcW w:w="10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59AE6241" w14:textId="77777777" w:rsidR="009D35F8" w:rsidRPr="00B03E5B" w:rsidRDefault="009D35F8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9D35F8" w:rsidRPr="00B03E5B" w14:paraId="2DA6F2F9" w14:textId="77777777" w:rsidTr="009D35F8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4A2CE10" w14:textId="77777777" w:rsidR="009D35F8" w:rsidRPr="00B03E5B" w:rsidRDefault="009D35F8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4C7FF19" w14:textId="77777777" w:rsidR="009D35F8" w:rsidRPr="00B03E5B" w:rsidRDefault="009D35F8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7924044" w14:textId="77777777" w:rsidR="009D35F8" w:rsidRPr="00B03E5B" w:rsidRDefault="009D35F8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0B856E8" w14:textId="77777777" w:rsidR="009D35F8" w:rsidRPr="00B03E5B" w:rsidRDefault="009D35F8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4AEAD2D4" w14:textId="77777777" w:rsidR="009D35F8" w:rsidRPr="00B03E5B" w:rsidRDefault="009D35F8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9D35F8" w:rsidRPr="00B03E5B" w14:paraId="240A0A7C" w14:textId="77777777" w:rsidTr="009D35F8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F9C5" w14:textId="77777777" w:rsidR="009D35F8" w:rsidRPr="00B03E5B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1E711" w14:textId="77777777" w:rsidR="009D35F8" w:rsidRPr="00B03E5B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de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2B41" w14:textId="77777777" w:rsidR="009D35F8" w:rsidRPr="00B03E5B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194F" w14:textId="77777777" w:rsidR="009D35F8" w:rsidRPr="00B03E5B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A41F" w14:textId="5800E8A6" w:rsidR="009D35F8" w:rsidRPr="00B03E5B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PK// NN// UN</w:t>
            </w:r>
          </w:p>
        </w:tc>
      </w:tr>
      <w:tr w:rsidR="009D35F8" w:rsidRPr="00B03E5B" w14:paraId="3A83B406" w14:textId="77777777" w:rsidTr="009D35F8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10CFE" w14:textId="3B1796F2" w:rsidR="009D35F8" w:rsidRPr="00B03E5B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n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C2CDC" w14:textId="339CC36C" w:rsidR="009D35F8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úmero dos clientes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1E3CA" w14:textId="66449725" w:rsidR="009D35F8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C9D7E" w14:textId="232D60BF" w:rsidR="009D35F8" w:rsidRPr="00B03E5B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2ADD6" w14:textId="77777777" w:rsidR="009D35F8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9D35F8" w:rsidRPr="00B03E5B" w14:paraId="49E200BD" w14:textId="77777777" w:rsidTr="009D35F8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E24C4" w14:textId="79832A0F" w:rsidR="009D35F8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cod_CLIENTES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56431" w14:textId="35223891" w:rsidR="009D35F8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da tabela clientes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1A8B5" w14:textId="71C705FB" w:rsidR="009D35F8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1F9CC" w14:textId="5CAE997F" w:rsidR="009D35F8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90357" w14:textId="3ED7FA3F" w:rsidR="009D35F8" w:rsidRDefault="009D35F8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="001A2AA7">
              <w:rPr>
                <w:rFonts w:ascii="Aptos Narrow" w:hAnsi="Aptos Narrow"/>
                <w:color w:val="000000"/>
                <w:sz w:val="22"/>
                <w:szCs w:val="22"/>
              </w:rPr>
              <w:t>PK// NN</w:t>
            </w:r>
          </w:p>
        </w:tc>
      </w:tr>
    </w:tbl>
    <w:p w14:paraId="176A7C06" w14:textId="30DF2A79" w:rsidR="009D35F8" w:rsidRDefault="009D35F8" w:rsidP="00D061F9">
      <w:pPr>
        <w:tabs>
          <w:tab w:val="left" w:pos="3273"/>
        </w:tabs>
      </w:pPr>
    </w:p>
    <w:p w14:paraId="7C6D2285" w14:textId="77777777" w:rsidR="001A2AA7" w:rsidRDefault="001A2AA7" w:rsidP="00D061F9">
      <w:pPr>
        <w:tabs>
          <w:tab w:val="left" w:pos="3273"/>
        </w:tabs>
      </w:pPr>
    </w:p>
    <w:tbl>
      <w:tblPr>
        <w:tblW w:w="10606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4"/>
        <w:gridCol w:w="5111"/>
        <w:gridCol w:w="1013"/>
        <w:gridCol w:w="981"/>
        <w:gridCol w:w="1977"/>
      </w:tblGrid>
      <w:tr w:rsidR="001A2AA7" w:rsidRPr="00B03E5B" w14:paraId="56E482B2" w14:textId="77777777" w:rsidTr="004A3783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A5FFCC2" w14:textId="77777777" w:rsidR="001A2AA7" w:rsidRPr="00B03E5B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6BCE" w14:textId="6C835134" w:rsidR="001A2AA7" w:rsidRPr="00B03E5B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VEICULOS</w:t>
            </w:r>
          </w:p>
        </w:tc>
      </w:tr>
      <w:tr w:rsidR="001A2AA7" w:rsidRPr="00B03E5B" w14:paraId="2342A135" w14:textId="77777777" w:rsidTr="004A3783">
        <w:trPr>
          <w:trHeight w:val="288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776BDBC" w14:textId="77777777" w:rsidR="001A2AA7" w:rsidRPr="00B03E5B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8B52" w14:textId="39DBBCE9" w:rsidR="001A2AA7" w:rsidRPr="00B03E5B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 tabela tem os dados dos veículos</w:t>
            </w:r>
          </w:p>
        </w:tc>
      </w:tr>
      <w:tr w:rsidR="001A2AA7" w:rsidRPr="00B03E5B" w14:paraId="6D913CE4" w14:textId="77777777" w:rsidTr="004A3783">
        <w:trPr>
          <w:trHeight w:val="288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E2F2E9E" w14:textId="77777777" w:rsidR="001A2AA7" w:rsidRPr="00B03E5B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3E5E" w14:textId="2A980A9B" w:rsidR="001A2AA7" w:rsidRPr="00B03E5B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 MARCAS</w:t>
            </w:r>
          </w:p>
        </w:tc>
      </w:tr>
      <w:tr w:rsidR="001A2AA7" w:rsidRPr="00B03E5B" w14:paraId="7C51DFE8" w14:textId="77777777" w:rsidTr="004A3783">
        <w:trPr>
          <w:trHeight w:val="288"/>
        </w:trPr>
        <w:tc>
          <w:tcPr>
            <w:tcW w:w="10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77D9DF21" w14:textId="77777777" w:rsidR="001A2AA7" w:rsidRPr="00B03E5B" w:rsidRDefault="001A2AA7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1A2AA7" w:rsidRPr="00B03E5B" w14:paraId="204460D0" w14:textId="77777777" w:rsidTr="004A3783">
        <w:trPr>
          <w:trHeight w:val="576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C07CF46" w14:textId="77777777" w:rsidR="001A2AA7" w:rsidRPr="00B03E5B" w:rsidRDefault="001A2AA7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2A7A459" w14:textId="77777777" w:rsidR="001A2AA7" w:rsidRPr="00B03E5B" w:rsidRDefault="001A2AA7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4589DCE" w14:textId="77777777" w:rsidR="001A2AA7" w:rsidRPr="00B03E5B" w:rsidRDefault="001A2AA7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6AADFE1" w14:textId="77777777" w:rsidR="001A2AA7" w:rsidRPr="00B03E5B" w:rsidRDefault="001A2AA7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645B5E7A" w14:textId="77777777" w:rsidR="001A2AA7" w:rsidRPr="00B03E5B" w:rsidRDefault="001A2AA7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1A2AA7" w:rsidRPr="00B03E5B" w14:paraId="18F9413C" w14:textId="77777777" w:rsidTr="004A3783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D404" w14:textId="77777777" w:rsidR="001A2AA7" w:rsidRPr="00B03E5B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C9017" w14:textId="77777777" w:rsidR="001A2AA7" w:rsidRPr="00B03E5B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de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BF42" w14:textId="77777777" w:rsidR="001A2AA7" w:rsidRPr="00B03E5B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3F62" w14:textId="77777777" w:rsidR="001A2AA7" w:rsidRPr="00B03E5B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8EE8" w14:textId="77777777" w:rsidR="001A2AA7" w:rsidRPr="00B03E5B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PK// NN// UN</w:t>
            </w:r>
          </w:p>
        </w:tc>
      </w:tr>
      <w:tr w:rsidR="001A2AA7" w:rsidRPr="00B03E5B" w14:paraId="08450D70" w14:textId="77777777" w:rsidTr="004A3783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34E07" w14:textId="655C7D45" w:rsidR="001A2AA7" w:rsidRPr="00B03E5B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marca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5491F" w14:textId="147A088D" w:rsidR="001A2AA7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Marca do veículo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2F74A" w14:textId="221FCE67" w:rsidR="001A2AA7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5A13C" w14:textId="1AE0EB17" w:rsidR="001A2AA7" w:rsidRPr="00B03E5B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73BFC" w14:textId="51F338CF" w:rsidR="001A2AA7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1A2AA7" w:rsidRPr="00B03E5B" w14:paraId="11DDBD2E" w14:textId="77777777" w:rsidTr="004A3783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F41BB" w14:textId="54C7843F" w:rsidR="001A2AA7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modelo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96DB7" w14:textId="76BCC051" w:rsidR="001A2AA7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Modelo do veículo do cliente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2C399" w14:textId="137A0311" w:rsidR="001A2AA7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68E51" w14:textId="50072B16" w:rsidR="001A2AA7" w:rsidRPr="00B03E5B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E62B6" w14:textId="33E380F8" w:rsidR="001A2AA7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4A3783" w:rsidRPr="00B03E5B" w14:paraId="4CD64C3E" w14:textId="77777777" w:rsidTr="004A3783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B3412" w14:textId="169CA5C8" w:rsidR="004A3783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ano de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fab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>.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95301" w14:textId="590FF855" w:rsidR="004A3783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Ano de fabricação do veículo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23D9B" w14:textId="1C5D88E2" w:rsidR="004A3783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240E5" w14:textId="77777777" w:rsidR="004A3783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06604" w14:textId="17866C32" w:rsidR="004A3783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1A2AA7" w14:paraId="01CCAA4F" w14:textId="77777777" w:rsidTr="004A3783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8644E" w14:textId="4C9531C8" w:rsidR="001A2AA7" w:rsidRPr="00B03E5B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placa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CBF14" w14:textId="343FE961" w:rsidR="001A2AA7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Placa do veículo dos clientes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B4BB1" w14:textId="47BCBE76" w:rsidR="001A2AA7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38E95" w14:textId="3B97B7C9" w:rsidR="001A2AA7" w:rsidRPr="00B03E5B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B655" w14:textId="77777777" w:rsidR="001A2AA7" w:rsidRDefault="001A2AA7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4A3783" w14:paraId="77CC6F96" w14:textId="77777777" w:rsidTr="004A3783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C966B" w14:textId="6A3D3EA7" w:rsidR="004A3783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cod_Clientes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343F0" w14:textId="05C1818A" w:rsidR="004A3783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da tabela de clientes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22973" w14:textId="7475DE09" w:rsidR="004A3783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D03C2" w14:textId="77777777" w:rsidR="004A3783" w:rsidRPr="00B03E5B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6014B" w14:textId="5613C773" w:rsidR="004A3783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PK// FK// NN</w:t>
            </w:r>
          </w:p>
        </w:tc>
      </w:tr>
    </w:tbl>
    <w:p w14:paraId="357B257A" w14:textId="77777777" w:rsidR="004A3783" w:rsidRDefault="004A3783" w:rsidP="00D061F9">
      <w:pPr>
        <w:tabs>
          <w:tab w:val="left" w:pos="3273"/>
        </w:tabs>
      </w:pPr>
    </w:p>
    <w:p w14:paraId="13EBA60C" w14:textId="77777777" w:rsidR="004A3783" w:rsidRDefault="004A3783" w:rsidP="00D061F9">
      <w:pPr>
        <w:tabs>
          <w:tab w:val="left" w:pos="3273"/>
        </w:tabs>
      </w:pPr>
    </w:p>
    <w:p w14:paraId="116213F0" w14:textId="77777777" w:rsidR="004A3783" w:rsidRDefault="004A3783" w:rsidP="00D061F9">
      <w:pPr>
        <w:tabs>
          <w:tab w:val="left" w:pos="3273"/>
        </w:tabs>
      </w:pPr>
    </w:p>
    <w:p w14:paraId="7231803E" w14:textId="77777777" w:rsidR="004A3783" w:rsidRDefault="004A3783" w:rsidP="00D061F9">
      <w:pPr>
        <w:tabs>
          <w:tab w:val="left" w:pos="3273"/>
        </w:tabs>
      </w:pPr>
    </w:p>
    <w:p w14:paraId="750B59C8" w14:textId="77777777" w:rsidR="004A3783" w:rsidRDefault="004A3783" w:rsidP="00D061F9">
      <w:pPr>
        <w:tabs>
          <w:tab w:val="left" w:pos="3273"/>
        </w:tabs>
      </w:pPr>
    </w:p>
    <w:p w14:paraId="059720EF" w14:textId="77777777" w:rsidR="004A3783" w:rsidRDefault="004A3783" w:rsidP="00D061F9">
      <w:pPr>
        <w:tabs>
          <w:tab w:val="left" w:pos="3273"/>
        </w:tabs>
      </w:pPr>
    </w:p>
    <w:p w14:paraId="075BBB58" w14:textId="77777777" w:rsidR="004A3783" w:rsidRDefault="004A3783" w:rsidP="00D061F9">
      <w:pPr>
        <w:tabs>
          <w:tab w:val="left" w:pos="3273"/>
        </w:tabs>
      </w:pPr>
    </w:p>
    <w:p w14:paraId="510148F0" w14:textId="77777777" w:rsidR="004A3783" w:rsidRDefault="004A3783" w:rsidP="00D061F9">
      <w:pPr>
        <w:tabs>
          <w:tab w:val="left" w:pos="3273"/>
        </w:tabs>
      </w:pPr>
    </w:p>
    <w:p w14:paraId="003E249B" w14:textId="77777777" w:rsidR="004A3783" w:rsidRDefault="004A3783" w:rsidP="00D061F9">
      <w:pPr>
        <w:tabs>
          <w:tab w:val="left" w:pos="3273"/>
        </w:tabs>
      </w:pPr>
    </w:p>
    <w:p w14:paraId="38E6F7A7" w14:textId="77777777" w:rsidR="004A3783" w:rsidRDefault="004A3783" w:rsidP="00D061F9">
      <w:pPr>
        <w:tabs>
          <w:tab w:val="left" w:pos="3273"/>
        </w:tabs>
      </w:pPr>
    </w:p>
    <w:tbl>
      <w:tblPr>
        <w:tblW w:w="10606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0"/>
        <w:gridCol w:w="5111"/>
        <w:gridCol w:w="1013"/>
        <w:gridCol w:w="981"/>
        <w:gridCol w:w="1977"/>
      </w:tblGrid>
      <w:tr w:rsidR="004A3783" w:rsidRPr="00B03E5B" w14:paraId="23F98A84" w14:textId="77777777" w:rsidTr="004B4C74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D9444AA" w14:textId="77777777" w:rsidR="004A3783" w:rsidRPr="00B03E5B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lastRenderedPageBreak/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0773" w14:textId="3757DC1C" w:rsidR="004A3783" w:rsidRPr="00B03E5B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 w:rsidR="00010026">
              <w:rPr>
                <w:rFonts w:ascii="Aptos Narrow" w:hAnsi="Aptos Narrow"/>
                <w:color w:val="000000"/>
                <w:sz w:val="22"/>
                <w:szCs w:val="22"/>
              </w:rPr>
              <w:t>SERVIÇOS</w:t>
            </w:r>
          </w:p>
        </w:tc>
      </w:tr>
      <w:tr w:rsidR="004A3783" w:rsidRPr="00B03E5B" w14:paraId="0CD262E0" w14:textId="77777777" w:rsidTr="004B4C74">
        <w:trPr>
          <w:trHeight w:val="288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743A539" w14:textId="77777777" w:rsidR="004A3783" w:rsidRPr="00B03E5B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492F" w14:textId="478821FA" w:rsidR="004A3783" w:rsidRPr="00B03E5B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 tabela tem o</w:t>
            </w:r>
            <w:r w:rsidR="00010026">
              <w:rPr>
                <w:rFonts w:ascii="Aptos Narrow" w:hAnsi="Aptos Narrow"/>
                <w:color w:val="000000"/>
                <w:sz w:val="22"/>
                <w:szCs w:val="22"/>
              </w:rPr>
              <w:t>s serviços oferecidos para os clientes</w:t>
            </w:r>
          </w:p>
        </w:tc>
      </w:tr>
      <w:tr w:rsidR="004A3783" w:rsidRPr="00B03E5B" w14:paraId="06E0AA30" w14:textId="77777777" w:rsidTr="004B4C74">
        <w:trPr>
          <w:trHeight w:val="288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E27D3D5" w14:textId="77777777" w:rsidR="004A3783" w:rsidRPr="00B03E5B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95E0" w14:textId="2223DB21" w:rsidR="004A3783" w:rsidRPr="00B03E5B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</w:t>
            </w:r>
            <w:r w:rsidR="00010026">
              <w:rPr>
                <w:rFonts w:ascii="Aptos Narrow" w:hAnsi="Aptos Narrow"/>
                <w:color w:val="000000"/>
                <w:sz w:val="22"/>
                <w:szCs w:val="22"/>
              </w:rPr>
              <w:t xml:space="preserve"> FUNCIONARIOS e VEICULOS</w:t>
            </w:r>
          </w:p>
        </w:tc>
      </w:tr>
      <w:tr w:rsidR="004A3783" w:rsidRPr="00B03E5B" w14:paraId="01B5B354" w14:textId="77777777" w:rsidTr="004B4C74">
        <w:trPr>
          <w:trHeight w:val="288"/>
        </w:trPr>
        <w:tc>
          <w:tcPr>
            <w:tcW w:w="10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73EDB7EB" w14:textId="77777777" w:rsidR="004A3783" w:rsidRPr="00B03E5B" w:rsidRDefault="004A3783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4A3783" w:rsidRPr="00B03E5B" w14:paraId="6DC4BB2B" w14:textId="77777777" w:rsidTr="004B4C74">
        <w:trPr>
          <w:trHeight w:val="576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2AD41DB" w14:textId="77777777" w:rsidR="004A3783" w:rsidRPr="00B03E5B" w:rsidRDefault="004A3783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3BC44C12" w14:textId="77777777" w:rsidR="004A3783" w:rsidRPr="00B03E5B" w:rsidRDefault="004A3783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4A73364" w14:textId="77777777" w:rsidR="004A3783" w:rsidRPr="00B03E5B" w:rsidRDefault="004A3783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D6B6FE6" w14:textId="77777777" w:rsidR="004A3783" w:rsidRPr="00B03E5B" w:rsidRDefault="004A3783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2DB0AC0A" w14:textId="77777777" w:rsidR="004A3783" w:rsidRPr="00B03E5B" w:rsidRDefault="004A3783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4A3783" w:rsidRPr="00B03E5B" w14:paraId="6A889237" w14:textId="77777777" w:rsidTr="004B4C74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6206" w14:textId="77777777" w:rsidR="004A3783" w:rsidRPr="00B03E5B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64E54" w14:textId="77777777" w:rsidR="004A3783" w:rsidRPr="00B03E5B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de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D7A9" w14:textId="77777777" w:rsidR="004A3783" w:rsidRPr="00B03E5B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64DC" w14:textId="77777777" w:rsidR="004A3783" w:rsidRPr="00B03E5B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0612" w14:textId="77777777" w:rsidR="004A3783" w:rsidRPr="00B03E5B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PK// NN// UN</w:t>
            </w:r>
          </w:p>
        </w:tc>
      </w:tr>
      <w:tr w:rsidR="004A3783" w:rsidRPr="00B03E5B" w14:paraId="179198CD" w14:textId="77777777" w:rsidTr="004B4C74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E323B" w14:textId="51A6375C" w:rsidR="004A3783" w:rsidRPr="00B03E5B" w:rsidRDefault="00010026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9CAA3" w14:textId="1A658647" w:rsidR="004A3783" w:rsidRDefault="00010026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Tipo de serviço oferecido pela empresa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FBACF" w14:textId="77777777" w:rsidR="004A3783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E911B" w14:textId="77777777" w:rsidR="004A3783" w:rsidRPr="00B03E5B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1A708" w14:textId="77777777" w:rsidR="004A3783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4A3783" w:rsidRPr="00B03E5B" w14:paraId="781A2A1B" w14:textId="77777777" w:rsidTr="004B4C74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FC178" w14:textId="0B80AD51" w:rsidR="004A3783" w:rsidRDefault="00010026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DFFFE" w14:textId="7B06BD88" w:rsidR="004A3783" w:rsidRDefault="00010026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Data do serviço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2A697" w14:textId="05DB6808" w:rsidR="004A3783" w:rsidRDefault="00010026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DB73D" w14:textId="7FBD1192" w:rsidR="004A3783" w:rsidRPr="00B03E5B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B6478" w14:textId="77777777" w:rsidR="004A3783" w:rsidRDefault="004A3783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010026" w:rsidRPr="00B03E5B" w14:paraId="0200799C" w14:textId="77777777" w:rsidTr="004B4C74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FE0DA" w14:textId="3B9C87FA" w:rsidR="00010026" w:rsidRDefault="00010026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id_FUNCIONARIOS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1AC4F" w14:textId="4A87C8D8" w:rsidR="00010026" w:rsidRDefault="00010026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C5DD7" w14:textId="5215AFE4" w:rsidR="00010026" w:rsidRDefault="00010026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8E6C9" w14:textId="77777777" w:rsidR="00010026" w:rsidRPr="00B03E5B" w:rsidRDefault="00010026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A7327" w14:textId="64F2AF73" w:rsidR="00010026" w:rsidRDefault="00010026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PK// NN// FK</w:t>
            </w:r>
          </w:p>
        </w:tc>
      </w:tr>
      <w:tr w:rsidR="00010026" w:rsidRPr="00B03E5B" w14:paraId="0B1215FA" w14:textId="77777777" w:rsidTr="004B4C74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D88AE" w14:textId="2CE82337" w:rsidR="00010026" w:rsidRDefault="00010026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cod_CLIENTES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1593F" w14:textId="38F4B031" w:rsidR="00010026" w:rsidRDefault="00010026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99E27" w14:textId="1E9A9C11" w:rsidR="00010026" w:rsidRDefault="00010026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516F5" w14:textId="77777777" w:rsidR="00010026" w:rsidRPr="00B03E5B" w:rsidRDefault="00010026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9835" w14:textId="13A75DCC" w:rsidR="00010026" w:rsidRDefault="00010026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PK// NN// FK</w:t>
            </w:r>
          </w:p>
        </w:tc>
      </w:tr>
    </w:tbl>
    <w:p w14:paraId="0FBEF3F5" w14:textId="77777777" w:rsidR="004A3783" w:rsidRDefault="004A3783" w:rsidP="00D061F9">
      <w:pPr>
        <w:tabs>
          <w:tab w:val="left" w:pos="3273"/>
        </w:tabs>
      </w:pPr>
    </w:p>
    <w:p w14:paraId="59BFB3C2" w14:textId="64D5379D" w:rsidR="001A2AA7" w:rsidRDefault="004A3783" w:rsidP="00D061F9">
      <w:pPr>
        <w:tabs>
          <w:tab w:val="left" w:pos="3273"/>
        </w:tabs>
      </w:pPr>
      <w:r>
        <w:t xml:space="preserve"> </w:t>
      </w:r>
    </w:p>
    <w:tbl>
      <w:tblPr>
        <w:tblW w:w="10606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4"/>
        <w:gridCol w:w="5111"/>
        <w:gridCol w:w="1013"/>
        <w:gridCol w:w="981"/>
        <w:gridCol w:w="1977"/>
      </w:tblGrid>
      <w:tr w:rsidR="00C02671" w:rsidRPr="00B03E5B" w14:paraId="63BCD289" w14:textId="77777777" w:rsidTr="004B4C74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EF2AC27" w14:textId="77777777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41B7" w14:textId="59CF7DDC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</w:t>
            </w:r>
          </w:p>
        </w:tc>
      </w:tr>
      <w:tr w:rsidR="00C02671" w:rsidRPr="00B03E5B" w14:paraId="2C458EC9" w14:textId="77777777" w:rsidTr="004B4C74">
        <w:trPr>
          <w:trHeight w:val="288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DE5AF6E" w14:textId="77777777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EABF" w14:textId="52CE5D99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 tabela armazena dados sobre os funcionários</w:t>
            </w:r>
          </w:p>
        </w:tc>
      </w:tr>
      <w:tr w:rsidR="00C02671" w:rsidRPr="00B03E5B" w14:paraId="2169B8A8" w14:textId="77777777" w:rsidTr="004B4C74">
        <w:trPr>
          <w:trHeight w:val="288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3836FFE" w14:textId="77777777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14E0" w14:textId="13FB96F1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Não tem nenhuma observação</w:t>
            </w:r>
          </w:p>
        </w:tc>
      </w:tr>
      <w:tr w:rsidR="00C02671" w:rsidRPr="00B03E5B" w14:paraId="2BDBD848" w14:textId="77777777" w:rsidTr="004B4C74">
        <w:trPr>
          <w:trHeight w:val="288"/>
        </w:trPr>
        <w:tc>
          <w:tcPr>
            <w:tcW w:w="10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6FDDD25B" w14:textId="77777777" w:rsidR="00C02671" w:rsidRPr="00B03E5B" w:rsidRDefault="00C02671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C02671" w:rsidRPr="00B03E5B" w14:paraId="7696BB72" w14:textId="77777777" w:rsidTr="004B4C74">
        <w:trPr>
          <w:trHeight w:val="576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C05194D" w14:textId="77777777" w:rsidR="00C02671" w:rsidRPr="00B03E5B" w:rsidRDefault="00C02671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A85BF7" w14:textId="77777777" w:rsidR="00C02671" w:rsidRPr="00B03E5B" w:rsidRDefault="00C02671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7DCE707" w14:textId="77777777" w:rsidR="00C02671" w:rsidRPr="00B03E5B" w:rsidRDefault="00C02671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097B848" w14:textId="77777777" w:rsidR="00C02671" w:rsidRPr="00B03E5B" w:rsidRDefault="00C02671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785799A" w14:textId="77777777" w:rsidR="00C02671" w:rsidRPr="00B03E5B" w:rsidRDefault="00C02671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C02671" w:rsidRPr="00B03E5B" w14:paraId="74524427" w14:textId="77777777" w:rsidTr="004B4C74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EE97" w14:textId="3A4D007F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AD92B" w14:textId="66157FE6" w:rsidR="00C02671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A16F2" w14:textId="4529F540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10F7" w14:textId="77777777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9F69" w14:textId="4870A382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PK// ID</w:t>
            </w:r>
          </w:p>
        </w:tc>
      </w:tr>
      <w:tr w:rsidR="00C02671" w:rsidRPr="00B03E5B" w14:paraId="3BC18538" w14:textId="77777777" w:rsidTr="004B4C74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9DA88" w14:textId="5B727708" w:rsidR="00C02671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14C5B" w14:textId="0C8ACECA" w:rsidR="00C02671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de cada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AF455" w14:textId="76E9A6A5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C4056" w14:textId="44DAD099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D0CD0" w14:textId="1C3C4245" w:rsidR="00C02671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C02671" w14:paraId="528DCDEA" w14:textId="77777777" w:rsidTr="004B4C74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D712D" w14:textId="706D0034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especialidade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B7922" w14:textId="5C4E9FC8" w:rsidR="00C02671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Especialidade de cada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2C028" w14:textId="38188718" w:rsidR="00C02671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277DA" w14:textId="67758262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CBE4F" w14:textId="3CCD04A7" w:rsidR="00C02671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C02671" w14:paraId="2EF62BEA" w14:textId="77777777" w:rsidTr="004B4C74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17575" w14:textId="2B30A329" w:rsidR="00C02671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cargo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3CF1E" w14:textId="64B4911C" w:rsidR="00C02671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Cargo de cada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D5B90" w14:textId="422E2798" w:rsidR="00C02671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E567E" w14:textId="0524928E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8D593" w14:textId="65753107" w:rsidR="00C02671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C02671" w14:paraId="63C03245" w14:textId="77777777" w:rsidTr="004B4C74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F7CBC" w14:textId="5F74EB49" w:rsidR="00C02671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11223" w14:textId="57D59964" w:rsidR="00C02671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Rua </w:t>
            </w:r>
            <w:proofErr w:type="gramStart"/>
            <w:r>
              <w:rPr>
                <w:rFonts w:ascii="Aptos Narrow" w:hAnsi="Aptos Narrow"/>
                <w:color w:val="000000"/>
                <w:sz w:val="22"/>
                <w:szCs w:val="22"/>
              </w:rPr>
              <w:t>de cada funcionário</w:t>
            </w:r>
            <w:proofErr w:type="gramEnd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19A63" w14:textId="6C8250FF" w:rsidR="00C02671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CA15C" w14:textId="7763DCEA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6EE49" w14:textId="6661A9F4" w:rsidR="00C02671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C02671" w14:paraId="7A75D40F" w14:textId="77777777" w:rsidTr="004B4C74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57368" w14:textId="4512DC59" w:rsidR="00C02671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93DA9" w14:textId="1D73D96F" w:rsidR="00C02671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Número da rua de cada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F7746" w14:textId="0D15B3FD" w:rsidR="00C02671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FB46F" w14:textId="123D1953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9F7D7" w14:textId="4C6C39E4" w:rsidR="00C02671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C02671" w14:paraId="30AFF1D9" w14:textId="77777777" w:rsidTr="004B4C74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F6780" w14:textId="3AE0E2F8" w:rsidR="00C02671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24C99" w14:textId="020D5210" w:rsidR="00C02671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 de cada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18524" w14:textId="11A6CC26" w:rsidR="00C02671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D7DC9" w14:textId="77777777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F5B57" w14:textId="674B68E2" w:rsidR="00C02671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C02671" w14:paraId="09255542" w14:textId="77777777" w:rsidTr="004B4C74">
        <w:trPr>
          <w:trHeight w:val="288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D3FBC" w14:textId="35F7EFBC" w:rsidR="00C02671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289" w14:textId="2FA5CFC2" w:rsidR="00C02671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 de cada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5298C" w14:textId="36AF241A" w:rsidR="00C02671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7A95E" w14:textId="77777777" w:rsidR="00C02671" w:rsidRPr="00B03E5B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935E4" w14:textId="4AB8F3DF" w:rsidR="00C02671" w:rsidRDefault="00C02671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62C371D4" w14:textId="721A0018" w:rsidR="00C02671" w:rsidRDefault="00C02671" w:rsidP="00D061F9">
      <w:pPr>
        <w:tabs>
          <w:tab w:val="left" w:pos="3273"/>
        </w:tabs>
      </w:pPr>
    </w:p>
    <w:tbl>
      <w:tblPr>
        <w:tblW w:w="10515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5"/>
        <w:gridCol w:w="5111"/>
        <w:gridCol w:w="1013"/>
        <w:gridCol w:w="981"/>
        <w:gridCol w:w="1595"/>
      </w:tblGrid>
      <w:tr w:rsidR="008F30DB" w:rsidRPr="00B03E5B" w14:paraId="1BF82421" w14:textId="77777777" w:rsidTr="008F30DB">
        <w:trPr>
          <w:trHeight w:val="288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F4E2630" w14:textId="77777777" w:rsidR="008F30DB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DCF2" w14:textId="3D5718F8" w:rsidR="008F30DB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FUNCIONÁRIO</w:t>
            </w:r>
          </w:p>
        </w:tc>
      </w:tr>
      <w:tr w:rsidR="008F30DB" w:rsidRPr="00B03E5B" w14:paraId="48A57BBE" w14:textId="77777777" w:rsidTr="008F30DB">
        <w:trPr>
          <w:trHeight w:val="288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98ED544" w14:textId="77777777" w:rsidR="008F30DB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4BED" w14:textId="0985AA36" w:rsidR="008F30DB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Esta tabela armazena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os telefones dos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funcionários</w:t>
            </w:r>
          </w:p>
        </w:tc>
      </w:tr>
      <w:tr w:rsidR="008F30DB" w:rsidRPr="00B03E5B" w14:paraId="08C60277" w14:textId="77777777" w:rsidTr="008F30DB">
        <w:trPr>
          <w:trHeight w:val="288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F890E27" w14:textId="77777777" w:rsidR="008F30DB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B7C0" w14:textId="5BC75249" w:rsidR="008F30DB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Possui a chave estrangeira FUNCIONÁRIOS</w:t>
            </w:r>
          </w:p>
        </w:tc>
      </w:tr>
      <w:tr w:rsidR="008F30DB" w:rsidRPr="00B03E5B" w14:paraId="1018B7A4" w14:textId="77777777" w:rsidTr="008F30DB">
        <w:trPr>
          <w:trHeight w:val="288"/>
        </w:trPr>
        <w:tc>
          <w:tcPr>
            <w:tcW w:w="105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2F594E2C" w14:textId="77777777" w:rsidR="008F30DB" w:rsidRPr="00B03E5B" w:rsidRDefault="008F30DB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8F30DB" w:rsidRPr="00B03E5B" w14:paraId="7BB6DA7C" w14:textId="77777777" w:rsidTr="008F30DB">
        <w:trPr>
          <w:trHeight w:val="576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F49D743" w14:textId="77777777" w:rsidR="008F30DB" w:rsidRPr="00B03E5B" w:rsidRDefault="008F30DB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ED3E028" w14:textId="77777777" w:rsidR="008F30DB" w:rsidRPr="00B03E5B" w:rsidRDefault="008F30DB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4B4EEC" w14:textId="77777777" w:rsidR="008F30DB" w:rsidRPr="00B03E5B" w:rsidRDefault="008F30DB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1F9F41" w14:textId="77777777" w:rsidR="008F30DB" w:rsidRPr="00B03E5B" w:rsidRDefault="008F30DB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452D738E" w14:textId="77777777" w:rsidR="008F30DB" w:rsidRPr="00B03E5B" w:rsidRDefault="008F30DB" w:rsidP="004B4C74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8F30DB" w:rsidRPr="00B03E5B" w14:paraId="69A561D0" w14:textId="77777777" w:rsidTr="008F30DB">
        <w:trPr>
          <w:trHeight w:val="288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C753" w14:textId="77777777" w:rsidR="008F30DB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393CA" w14:textId="77777777" w:rsidR="008F30DB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A803" w14:textId="77777777" w:rsidR="008F30DB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7033" w14:textId="77777777" w:rsidR="008F30DB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5122" w14:textId="77777777" w:rsidR="008F30DB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PK// ID</w:t>
            </w:r>
          </w:p>
        </w:tc>
      </w:tr>
      <w:tr w:rsidR="008F30DB" w14:paraId="1CE2D354" w14:textId="77777777" w:rsidTr="008F30DB">
        <w:trPr>
          <w:trHeight w:val="288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647F3" w14:textId="0E4B9B05" w:rsidR="008F30D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úmero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2F184" w14:textId="70702B88" w:rsidR="008F30DB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Número de cada funcionário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856A7" w14:textId="4D801AB7" w:rsidR="008F30DB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12EB0" w14:textId="0445E622" w:rsidR="008F30DB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916F7" w14:textId="2E4488B3" w:rsidR="008F30D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// UN</w:t>
            </w:r>
          </w:p>
        </w:tc>
      </w:tr>
      <w:tr w:rsidR="008F30DB" w14:paraId="58508883" w14:textId="77777777" w:rsidTr="008F30DB">
        <w:trPr>
          <w:trHeight w:val="288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20FF0" w14:textId="30C21448" w:rsidR="008F30DB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Id_FUNCIONARIOS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A3C89" w14:textId="4D740007" w:rsidR="008F30D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da tabela funcionários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11F27" w14:textId="1082F89C" w:rsidR="008F30D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4C44F" w14:textId="24133016" w:rsidR="008F30DB" w:rsidRPr="00B03E5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BB375" w14:textId="27F8A773" w:rsidR="008F30DB" w:rsidRDefault="008F30DB" w:rsidP="004B4C7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PK// NN// FK</w:t>
            </w:r>
            <w:bookmarkStart w:id="0" w:name="_GoBack"/>
            <w:bookmarkEnd w:id="0"/>
          </w:p>
        </w:tc>
      </w:tr>
    </w:tbl>
    <w:p w14:paraId="6A8299AB" w14:textId="77777777" w:rsidR="008F30DB" w:rsidRDefault="008F30DB" w:rsidP="00D061F9">
      <w:pPr>
        <w:tabs>
          <w:tab w:val="left" w:pos="3273"/>
        </w:tabs>
      </w:pPr>
    </w:p>
    <w:sectPr w:rsidR="008F30DB" w:rsidSect="00D061F9"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6B43D" w14:textId="77777777" w:rsidR="00113BE5" w:rsidRDefault="00113BE5">
      <w:r>
        <w:separator/>
      </w:r>
    </w:p>
  </w:endnote>
  <w:endnote w:type="continuationSeparator" w:id="0">
    <w:p w14:paraId="72FD8AA7" w14:textId="77777777" w:rsidR="00113BE5" w:rsidRDefault="0011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D03A4" w14:textId="77777777" w:rsidR="00113BE5" w:rsidRDefault="00113BE5">
      <w:r>
        <w:separator/>
      </w:r>
    </w:p>
  </w:footnote>
  <w:footnote w:type="continuationSeparator" w:id="0">
    <w:p w14:paraId="7DBAF0AE" w14:textId="77777777" w:rsidR="00113BE5" w:rsidRDefault="00113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7"/>
    <w:rsid w:val="00002783"/>
    <w:rsid w:val="00010026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13BE5"/>
    <w:rsid w:val="00120FE0"/>
    <w:rsid w:val="00135E55"/>
    <w:rsid w:val="001364C8"/>
    <w:rsid w:val="0013740F"/>
    <w:rsid w:val="00140E7F"/>
    <w:rsid w:val="001478FC"/>
    <w:rsid w:val="00153E75"/>
    <w:rsid w:val="001558AB"/>
    <w:rsid w:val="00161FB4"/>
    <w:rsid w:val="00165E04"/>
    <w:rsid w:val="001701E9"/>
    <w:rsid w:val="0017189C"/>
    <w:rsid w:val="001719B4"/>
    <w:rsid w:val="0017360A"/>
    <w:rsid w:val="001746C2"/>
    <w:rsid w:val="0017490C"/>
    <w:rsid w:val="001923E7"/>
    <w:rsid w:val="0019624C"/>
    <w:rsid w:val="00196570"/>
    <w:rsid w:val="001A2AA7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783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8F30DB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D35F8"/>
    <w:rsid w:val="009E6822"/>
    <w:rsid w:val="009F0BA8"/>
    <w:rsid w:val="00A02A93"/>
    <w:rsid w:val="00A05089"/>
    <w:rsid w:val="00A10B8C"/>
    <w:rsid w:val="00A152FD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3718D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2671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3606E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8259E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F7679-9B35-487D-944B-F7075FB37DB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0</TotalTime>
  <Pages>2</Pages>
  <Words>472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Desenvolvedor</cp:lastModifiedBy>
  <cp:revision>2</cp:revision>
  <cp:lastPrinted>2024-04-08T13:02:00Z</cp:lastPrinted>
  <dcterms:created xsi:type="dcterms:W3CDTF">2024-10-03T13:51:00Z</dcterms:created>
  <dcterms:modified xsi:type="dcterms:W3CDTF">2024-10-03T13:51:00Z</dcterms:modified>
  <cp:category>Curso de Aprendizagem Industrial</cp:category>
</cp:coreProperties>
</file>